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F16" w:rsidRDefault="00CC2C7C">
      <w:pPr>
        <w:pStyle w:val="Titre"/>
      </w:pPr>
      <w:r>
        <w:t>Structure projet MIPS</w:t>
      </w:r>
    </w:p>
    <w:p w:rsidR="00771F16" w:rsidRDefault="00CC2C7C">
      <w:pPr>
        <w:pStyle w:val="Titre1"/>
      </w:pPr>
      <w:r>
        <w:t>Liste des opérations</w:t>
      </w:r>
    </w:p>
    <w:p w:rsidR="00CC2C7C" w:rsidRDefault="00CC2C7C" w:rsidP="00CC2C7C">
      <w:pPr>
        <w:pStyle w:val="Paragraphedeliste"/>
        <w:numPr>
          <w:ilvl w:val="0"/>
          <w:numId w:val="28"/>
        </w:numPr>
      </w:pPr>
      <w:r>
        <w:t>On lit dans le fichier binaire et on récupère une instruction, on doit sauvegarder l’endroit où on s’est arrêté de lire.</w:t>
      </w:r>
    </w:p>
    <w:p w:rsidR="00CC2C7C" w:rsidRDefault="00CC2C7C" w:rsidP="00CC2C7C">
      <w:pPr>
        <w:pStyle w:val="Paragraphedeliste"/>
        <w:numPr>
          <w:ilvl w:val="0"/>
          <w:numId w:val="28"/>
        </w:numPr>
      </w:pPr>
      <w:r>
        <w:t>On lit l’en-tête de l’instruction et en fonction on détermine si on doit aller récupérer des valeurs dans des registres et quelle action le processeur va effectuer.</w:t>
      </w:r>
    </w:p>
    <w:p w:rsidR="00CC2C7C" w:rsidRDefault="00CC2C7C" w:rsidP="00CC2C7C">
      <w:pPr>
        <w:pStyle w:val="Paragraphedeliste"/>
        <w:numPr>
          <w:ilvl w:val="0"/>
          <w:numId w:val="28"/>
        </w:numPr>
      </w:pPr>
      <w:r>
        <w:t xml:space="preserve"> </w:t>
      </w:r>
      <w:r>
        <w:t>On va récupérer les valeurs dans les registres correspondants si nécessaire</w:t>
      </w:r>
      <w:r>
        <w:t>.</w:t>
      </w:r>
    </w:p>
    <w:p w:rsidR="00CC2C7C" w:rsidRDefault="00CC2C7C" w:rsidP="00CC2C7C">
      <w:pPr>
        <w:pStyle w:val="Paragraphedeliste"/>
        <w:numPr>
          <w:ilvl w:val="0"/>
          <w:numId w:val="28"/>
        </w:numPr>
      </w:pPr>
      <w:r>
        <w:t>On applique l’opération de l’instruction (ADD, BNE, …)</w:t>
      </w:r>
    </w:p>
    <w:p w:rsidR="00CC2C7C" w:rsidRDefault="00CC2C7C" w:rsidP="00CC2C7C">
      <w:pPr>
        <w:pStyle w:val="Paragraphedeliste"/>
        <w:numPr>
          <w:ilvl w:val="0"/>
          <w:numId w:val="28"/>
        </w:numPr>
      </w:pPr>
      <w:r>
        <w:t>On écrit dans les registres</w:t>
      </w:r>
    </w:p>
    <w:p w:rsidR="00CC2C7C" w:rsidRDefault="00CC2C7C" w:rsidP="00CC2C7C">
      <w:pPr>
        <w:pStyle w:val="Paragraphedeliste"/>
        <w:numPr>
          <w:ilvl w:val="0"/>
          <w:numId w:val="28"/>
        </w:numPr>
      </w:pPr>
      <w:r>
        <w:t>On affiche les registres</w:t>
      </w:r>
    </w:p>
    <w:p w:rsidR="00E7473F" w:rsidRDefault="00E7473F" w:rsidP="00E7473F">
      <w:pPr>
        <w:pStyle w:val="Titre1"/>
      </w:pPr>
      <w:r>
        <w:t>Formats nécessaires</w:t>
      </w:r>
    </w:p>
    <w:p w:rsidR="00E7473F" w:rsidRDefault="00E7473F" w:rsidP="00E7473F">
      <w:pPr>
        <w:pStyle w:val="Paragraphedeliste"/>
        <w:numPr>
          <w:ilvl w:val="0"/>
          <w:numId w:val="30"/>
        </w:numPr>
      </w:pPr>
      <w:r>
        <w:t>Registre : tableau d’entiers de 34 cases</w:t>
      </w:r>
    </w:p>
    <w:p w:rsidR="00E7473F" w:rsidRDefault="00E7473F" w:rsidP="00E7473F">
      <w:pPr>
        <w:pStyle w:val="Titre1"/>
      </w:pPr>
      <w:r>
        <w:t>Modules</w:t>
      </w:r>
    </w:p>
    <w:p w:rsidR="00E7473F" w:rsidRDefault="00E7473F" w:rsidP="00E7473F">
      <w:pPr>
        <w:pStyle w:val="Paragraphedeliste"/>
        <w:numPr>
          <w:ilvl w:val="0"/>
          <w:numId w:val="30"/>
        </w:numPr>
      </w:pPr>
      <w:r>
        <w:t>Module registre :</w:t>
      </w:r>
    </w:p>
    <w:p w:rsidR="00C40678" w:rsidRDefault="00E7473F" w:rsidP="00E7473F">
      <w:pPr>
        <w:pStyle w:val="Paragraphedeliste"/>
        <w:numPr>
          <w:ilvl w:val="1"/>
          <w:numId w:val="30"/>
        </w:numPr>
      </w:pPr>
      <w:r>
        <w:t>Lecture dans le registre</w:t>
      </w:r>
    </w:p>
    <w:p w:rsidR="00C40678" w:rsidRDefault="00C40678" w:rsidP="00C40678">
      <w:pPr>
        <w:pStyle w:val="Paragraphedeliste"/>
        <w:numPr>
          <w:ilvl w:val="2"/>
          <w:numId w:val="30"/>
        </w:numPr>
      </w:pPr>
      <w:r>
        <w:t>Paramètre : nom du registre</w:t>
      </w:r>
    </w:p>
    <w:p w:rsidR="00C40678" w:rsidRDefault="00C40678" w:rsidP="00C40678">
      <w:pPr>
        <w:pStyle w:val="Paragraphedeliste"/>
        <w:numPr>
          <w:ilvl w:val="2"/>
          <w:numId w:val="30"/>
        </w:numPr>
      </w:pPr>
      <w:r>
        <w:t>Renvoie :</w:t>
      </w:r>
      <w:r w:rsidR="00E7473F">
        <w:t xml:space="preserve"> la valeur contenue dans le registre</w:t>
      </w:r>
    </w:p>
    <w:p w:rsidR="00C40678" w:rsidRDefault="00C40678" w:rsidP="00C40678">
      <w:pPr>
        <w:pStyle w:val="Paragraphedeliste"/>
        <w:numPr>
          <w:ilvl w:val="1"/>
          <w:numId w:val="30"/>
        </w:numPr>
      </w:pPr>
      <w:r>
        <w:t>Ecriture dans le registre</w:t>
      </w:r>
    </w:p>
    <w:p w:rsidR="00C40678" w:rsidRDefault="00C40678" w:rsidP="00C40678">
      <w:pPr>
        <w:pStyle w:val="Paragraphedeliste"/>
        <w:numPr>
          <w:ilvl w:val="2"/>
          <w:numId w:val="30"/>
        </w:numPr>
      </w:pPr>
      <w:r>
        <w:t>Paramètre : nom du registre</w:t>
      </w:r>
      <w:r>
        <w:t>, valeur à insérer</w:t>
      </w:r>
    </w:p>
    <w:p w:rsidR="00C40678" w:rsidRDefault="00C40678" w:rsidP="00C40678">
      <w:pPr>
        <w:pStyle w:val="Paragraphedeliste"/>
        <w:numPr>
          <w:ilvl w:val="2"/>
          <w:numId w:val="30"/>
        </w:numPr>
      </w:pPr>
      <w:r>
        <w:t xml:space="preserve">Renvoie : </w:t>
      </w:r>
      <w:r>
        <w:t>rien</w:t>
      </w:r>
    </w:p>
    <w:p w:rsidR="00C40678" w:rsidRDefault="00C40678" w:rsidP="00C40678">
      <w:pPr>
        <w:pStyle w:val="Paragraphedeliste"/>
        <w:numPr>
          <w:ilvl w:val="1"/>
          <w:numId w:val="30"/>
        </w:numPr>
      </w:pPr>
      <w:r>
        <w:t>Initialisation, initialise tous les registres à zéro</w:t>
      </w:r>
    </w:p>
    <w:p w:rsidR="00C40678" w:rsidRDefault="00C40678" w:rsidP="00C40678">
      <w:pPr>
        <w:pStyle w:val="Paragraphedeliste"/>
        <w:numPr>
          <w:ilvl w:val="2"/>
          <w:numId w:val="30"/>
        </w:numPr>
      </w:pPr>
      <w:r>
        <w:t>Paramètre : aucun</w:t>
      </w:r>
    </w:p>
    <w:p w:rsidR="00E7473F" w:rsidRDefault="00C40678" w:rsidP="00716B52">
      <w:pPr>
        <w:pStyle w:val="Paragraphedeliste"/>
        <w:numPr>
          <w:ilvl w:val="2"/>
          <w:numId w:val="30"/>
        </w:numPr>
      </w:pPr>
      <w:r>
        <w:t>Renvoie : rien</w:t>
      </w:r>
    </w:p>
    <w:p w:rsidR="00716B52" w:rsidRDefault="00716B52" w:rsidP="00716B52">
      <w:pPr>
        <w:pStyle w:val="Paragraphedeliste"/>
        <w:numPr>
          <w:ilvl w:val="0"/>
          <w:numId w:val="30"/>
        </w:numPr>
      </w:pPr>
      <w:r>
        <w:t>Module processeur :</w:t>
      </w:r>
    </w:p>
    <w:p w:rsidR="00716B52" w:rsidRDefault="00716B52" w:rsidP="00716B52">
      <w:pPr>
        <w:pStyle w:val="Paragraphedeliste"/>
        <w:numPr>
          <w:ilvl w:val="1"/>
          <w:numId w:val="30"/>
        </w:numPr>
      </w:pPr>
      <w:r>
        <w:t>Une fonction par opération</w:t>
      </w:r>
    </w:p>
    <w:p w:rsidR="00716B52" w:rsidRDefault="00716B52" w:rsidP="00716B52">
      <w:pPr>
        <w:pStyle w:val="Paragraphedeliste"/>
        <w:numPr>
          <w:ilvl w:val="2"/>
          <w:numId w:val="30"/>
        </w:numPr>
      </w:pPr>
      <w:r>
        <w:t>Paramètre : valeur à insérer</w:t>
      </w:r>
      <w:r>
        <w:t xml:space="preserve"> dans les registres (si besoin)</w:t>
      </w:r>
    </w:p>
    <w:p w:rsidR="00716B52" w:rsidRDefault="00716B52" w:rsidP="00716B52">
      <w:pPr>
        <w:pStyle w:val="Paragraphedeliste"/>
        <w:numPr>
          <w:ilvl w:val="2"/>
          <w:numId w:val="30"/>
        </w:numPr>
      </w:pPr>
      <w:r>
        <w:t xml:space="preserve">Renvoie : </w:t>
      </w:r>
      <w:r>
        <w:t>une valeur si besoin</w:t>
      </w:r>
    </w:p>
    <w:p w:rsidR="00716B52" w:rsidRDefault="00716B52" w:rsidP="00716B52">
      <w:pPr>
        <w:pStyle w:val="Paragraphedeliste"/>
        <w:numPr>
          <w:ilvl w:val="0"/>
          <w:numId w:val="30"/>
        </w:numPr>
      </w:pPr>
      <w:r>
        <w:t>Module affichage :</w:t>
      </w:r>
    </w:p>
    <w:p w:rsidR="00716B52" w:rsidRDefault="00716B52" w:rsidP="00716B52">
      <w:pPr>
        <w:pStyle w:val="Paragraphedeliste"/>
        <w:numPr>
          <w:ilvl w:val="1"/>
          <w:numId w:val="30"/>
        </w:numPr>
      </w:pPr>
      <w:r>
        <w:t>Affiche l’instruction en texte puis en hexadécimal et enfin l’ensemble des registres</w:t>
      </w:r>
    </w:p>
    <w:p w:rsidR="00716B52" w:rsidRDefault="00716B52" w:rsidP="00716B52">
      <w:pPr>
        <w:pStyle w:val="Paragraphedeliste"/>
        <w:numPr>
          <w:ilvl w:val="2"/>
          <w:numId w:val="30"/>
        </w:numPr>
      </w:pPr>
      <w:r>
        <w:t>Paramètre : valeur à insérer dans les registres (si besoin)</w:t>
      </w:r>
    </w:p>
    <w:p w:rsidR="00716B52" w:rsidRDefault="00716B52" w:rsidP="00716B52">
      <w:pPr>
        <w:pStyle w:val="Paragraphedeliste"/>
        <w:numPr>
          <w:ilvl w:val="2"/>
          <w:numId w:val="30"/>
        </w:numPr>
      </w:pPr>
      <w:r>
        <w:t>Renvoie : une valeur si besoin</w:t>
      </w:r>
    </w:p>
    <w:p w:rsidR="00716B52" w:rsidRDefault="00716B52" w:rsidP="00716B52">
      <w:pPr>
        <w:pStyle w:val="Paragraphedeliste"/>
        <w:numPr>
          <w:ilvl w:val="0"/>
          <w:numId w:val="30"/>
        </w:numPr>
      </w:pPr>
      <w:r>
        <w:t>Module fichier</w:t>
      </w:r>
    </w:p>
    <w:p w:rsidR="00716B52" w:rsidRDefault="00716B52" w:rsidP="00716B52">
      <w:pPr>
        <w:pStyle w:val="Paragraphedeliste"/>
        <w:numPr>
          <w:ilvl w:val="1"/>
          <w:numId w:val="30"/>
        </w:numPr>
      </w:pPr>
      <w:r>
        <w:t>Lecture instruction par instruction dans le fichier</w:t>
      </w:r>
    </w:p>
    <w:p w:rsidR="00716B52" w:rsidRDefault="00716B52" w:rsidP="00716B52">
      <w:pPr>
        <w:pStyle w:val="Paragraphedeliste"/>
        <w:numPr>
          <w:ilvl w:val="2"/>
          <w:numId w:val="30"/>
        </w:numPr>
      </w:pPr>
      <w:r>
        <w:t>Paramètre : nom du fichier</w:t>
      </w:r>
    </w:p>
    <w:p w:rsidR="00716B52" w:rsidRDefault="00716B52" w:rsidP="00716B52">
      <w:pPr>
        <w:pStyle w:val="Paragraphedeliste"/>
        <w:numPr>
          <w:ilvl w:val="2"/>
          <w:numId w:val="30"/>
        </w:numPr>
      </w:pPr>
      <w:r>
        <w:t>Renvoie : l’instruction en binaire</w:t>
      </w:r>
    </w:p>
    <w:p w:rsidR="00D73E8C" w:rsidRDefault="00D73E8C" w:rsidP="00D73E8C">
      <w:pPr>
        <w:pStyle w:val="Paragraphedeliste"/>
        <w:numPr>
          <w:ilvl w:val="0"/>
          <w:numId w:val="30"/>
        </w:numPr>
      </w:pPr>
      <w:r>
        <w:t>Main</w:t>
      </w:r>
    </w:p>
    <w:p w:rsidR="00D73E8C" w:rsidRPr="00E7473F" w:rsidRDefault="00D73E8C" w:rsidP="00D73E8C">
      <w:pPr>
        <w:pStyle w:val="Paragraphedeliste"/>
        <w:numPr>
          <w:ilvl w:val="1"/>
          <w:numId w:val="30"/>
        </w:numPr>
      </w:pPr>
      <w:r>
        <w:t>Analyse de l’instruction et séparation des différents éléments</w:t>
      </w:r>
      <w:bookmarkStart w:id="0" w:name="_GoBack"/>
      <w:bookmarkEnd w:id="0"/>
    </w:p>
    <w:sectPr w:rsidR="00D73E8C" w:rsidRPr="00E7473F" w:rsidSect="00CC510D">
      <w:footerReference w:type="default" r:id="rId7"/>
      <w:pgSz w:w="11906" w:h="16838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65C3" w:rsidRDefault="000F65C3">
      <w:pPr>
        <w:spacing w:after="0" w:line="240" w:lineRule="auto"/>
      </w:pPr>
      <w:r>
        <w:separator/>
      </w:r>
    </w:p>
  </w:endnote>
  <w:endnote w:type="continuationSeparator" w:id="0">
    <w:p w:rsidR="000F65C3" w:rsidRDefault="000F6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65C3" w:rsidRDefault="000F65C3">
      <w:pPr>
        <w:spacing w:after="0" w:line="240" w:lineRule="auto"/>
      </w:pPr>
      <w:r>
        <w:separator/>
      </w:r>
    </w:p>
  </w:footnote>
  <w:footnote w:type="continuationSeparator" w:id="0">
    <w:p w:rsidR="000F65C3" w:rsidRDefault="000F65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40870"/>
    <w:multiLevelType w:val="hybridMultilevel"/>
    <w:tmpl w:val="CA2229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5F1491"/>
    <w:multiLevelType w:val="hybridMultilevel"/>
    <w:tmpl w:val="54BE8B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3" w15:restartNumberingAfterBreak="0">
    <w:nsid w:val="4C385240"/>
    <w:multiLevelType w:val="hybridMultilevel"/>
    <w:tmpl w:val="128E5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0B63C9"/>
    <w:multiLevelType w:val="hybridMultilevel"/>
    <w:tmpl w:val="CA2229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8"/>
  </w:num>
  <w:num w:numId="14">
    <w:abstractNumId w:val="17"/>
  </w:num>
  <w:num w:numId="15">
    <w:abstractNumId w:val="19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1"/>
  </w:num>
  <w:num w:numId="28">
    <w:abstractNumId w:val="10"/>
  </w:num>
  <w:num w:numId="29">
    <w:abstractNumId w:val="16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7C"/>
    <w:rsid w:val="000A0F9B"/>
    <w:rsid w:val="000F65C3"/>
    <w:rsid w:val="00123E1E"/>
    <w:rsid w:val="0013591F"/>
    <w:rsid w:val="00216BF8"/>
    <w:rsid w:val="0024640E"/>
    <w:rsid w:val="002C1B16"/>
    <w:rsid w:val="005D0F8F"/>
    <w:rsid w:val="00716B52"/>
    <w:rsid w:val="007238C4"/>
    <w:rsid w:val="00771F16"/>
    <w:rsid w:val="0078294C"/>
    <w:rsid w:val="00893A7C"/>
    <w:rsid w:val="008B6008"/>
    <w:rsid w:val="00971DEC"/>
    <w:rsid w:val="00B64B70"/>
    <w:rsid w:val="00B66857"/>
    <w:rsid w:val="00BA3B94"/>
    <w:rsid w:val="00C07BE9"/>
    <w:rsid w:val="00C40678"/>
    <w:rsid w:val="00CC2C7C"/>
    <w:rsid w:val="00CC510D"/>
    <w:rsid w:val="00D73E8C"/>
    <w:rsid w:val="00E7473F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9C8DCD"/>
  <w15:chartTrackingRefBased/>
  <w15:docId w15:val="{DA04B983-16F1-4DEB-87EE-3E30593F6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008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Titre2">
    <w:name w:val="heading 2"/>
    <w:basedOn w:val="Normal"/>
    <w:next w:val="Normal"/>
    <w:link w:val="Titre2C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Titre7">
    <w:name w:val="heading 7"/>
    <w:basedOn w:val="Normal"/>
    <w:next w:val="Normal"/>
    <w:link w:val="Titre7C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Titre8">
    <w:name w:val="heading 8"/>
    <w:basedOn w:val="Normal"/>
    <w:next w:val="Normal"/>
    <w:link w:val="Titre8C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Titre9">
    <w:name w:val="heading 9"/>
    <w:basedOn w:val="Normal"/>
    <w:next w:val="Normal"/>
    <w:link w:val="Titre9C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</w:rPr>
  </w:style>
  <w:style w:type="character" w:customStyle="1" w:styleId="Titre6Car">
    <w:name w:val="Titre 6 Car"/>
    <w:basedOn w:val="Policepardfaut"/>
    <w:link w:val="Titre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re">
    <w:name w:val="Title"/>
    <w:basedOn w:val="Normal"/>
    <w:next w:val="Normal"/>
    <w:link w:val="TitreC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0A0F9B"/>
    <w:rPr>
      <w:color w:val="404040" w:themeColor="text1" w:themeTint="BF"/>
      <w:spacing w:val="15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0A0F9B"/>
    <w:rPr>
      <w:i/>
      <w:iCs/>
      <w:color w:val="0D5672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6857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B66857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B66857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B66857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66857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6685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66857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B66857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B66857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66857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66857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B66857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B66857"/>
    <w:rPr>
      <w:rFonts w:ascii="Consolas" w:hAnsi="Consolas"/>
      <w:szCs w:val="21"/>
    </w:rPr>
  </w:style>
  <w:style w:type="paragraph" w:styleId="Normalcentr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Lienhypertextesuivivisit">
    <w:name w:val="FollowedHyperlink"/>
    <w:basedOn w:val="Policepardfau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Lienhypertexte">
    <w:name w:val="Hyperlink"/>
    <w:basedOn w:val="Policepardfau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Textedelespacerserv">
    <w:name w:val="Placeholder Text"/>
    <w:basedOn w:val="Policepardfaut"/>
    <w:uiPriority w:val="99"/>
    <w:semiHidden/>
    <w:rsid w:val="00B66857"/>
    <w:rPr>
      <w:color w:val="595959" w:themeColor="text1" w:themeTint="A6"/>
    </w:rPr>
  </w:style>
  <w:style w:type="paragraph" w:styleId="En-tte">
    <w:name w:val="header"/>
    <w:basedOn w:val="Normal"/>
    <w:link w:val="En-tteCar"/>
    <w:uiPriority w:val="99"/>
    <w:unhideWhenUsed/>
    <w:rsid w:val="008B6008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6008"/>
  </w:style>
  <w:style w:type="paragraph" w:styleId="Pieddepage">
    <w:name w:val="footer"/>
    <w:basedOn w:val="Normal"/>
    <w:link w:val="PieddepageCar"/>
    <w:uiPriority w:val="99"/>
    <w:unhideWhenUsed/>
    <w:rsid w:val="008B6008"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6008"/>
  </w:style>
  <w:style w:type="paragraph" w:styleId="Paragraphedeliste">
    <w:name w:val="List Paragraph"/>
    <w:basedOn w:val="Normal"/>
    <w:uiPriority w:val="34"/>
    <w:unhideWhenUsed/>
    <w:qFormat/>
    <w:rsid w:val="00CC2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rentin\AppData\Roaming\Microsoft\Templates\Conception%20Spec%20(vierge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Conception Spec (vierge).dotx</Template>
  <TotalTime>19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</dc:creator>
  <cp:keywords/>
  <dc:description/>
  <cp:lastModifiedBy>Corentin</cp:lastModifiedBy>
  <cp:revision>4</cp:revision>
  <dcterms:created xsi:type="dcterms:W3CDTF">2018-12-13T14:40:00Z</dcterms:created>
  <dcterms:modified xsi:type="dcterms:W3CDTF">2018-12-13T14:59:00Z</dcterms:modified>
</cp:coreProperties>
</file>